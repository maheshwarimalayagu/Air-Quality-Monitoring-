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center"/>
        <w:rPr>
          <w:rFonts w:ascii="Arial Black" w:hAnsi="Arial Black"/>
          <w:b/>
          <w:lang w:val="en-US"/>
        </w:rPr>
      </w:pPr>
      <w:r>
        <w:rPr>
          <w:rFonts w:ascii="Arial Black" w:hAnsi="Arial Black"/>
          <w:b/>
          <w:lang w:val="en-US"/>
        </w:rPr>
        <w:t>IOT BASED AIR QUALITY MONITORING</w:t>
      </w:r>
    </w:p>
    <w:p>
      <w:pPr>
        <w:rPr>
          <w:rFonts w:ascii="Arial Black" w:hAnsi="Arial Black"/>
          <w:b/>
          <w:lang w:val="en-US"/>
        </w:rPr>
      </w:pPr>
      <w:r>
        <w:rPr>
          <w:rFonts w:ascii="Arial Black" w:eastAsia="Times New Roman" w:cs="Segoe UI" w:hAnsi="Arial Black"/>
          <w:b/>
          <w:color w:val="374151"/>
          <w:lang w:eastAsia="en-IN"/>
        </w:rPr>
        <w:t>Creating a real-time air quality data-sharing platform using web development technologies like HTML, CSS, and JavaScript is a multifaceted task. Here's a simplified outline of steps to get you started:</w:t>
      </w:r>
    </w:p>
    <w:p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b/>
          <w:bCs/>
          <w:color w:val="374151"/>
          <w:sz w:val="24"/>
          <w:szCs w:val="24"/>
          <w:bdr w:val="single" w:sz="2" w:space="0" w:color="D9D9E3"/>
          <w:lang w:eastAsia="en-IN"/>
        </w:rPr>
        <w:t>HTML Structure:</w:t>
      </w:r>
    </w:p>
    <w:p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Create the basic HTML structure for your platform. Include elements for data display, such as cards, tables, or graphs.</w:t>
      </w:r>
    </w:p>
    <w:p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Set up placeholders for real-time data visualization.</w:t>
      </w:r>
    </w:p>
    <w:p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b/>
          <w:bCs/>
          <w:color w:val="374151"/>
          <w:sz w:val="24"/>
          <w:szCs w:val="24"/>
          <w:bdr w:val="single" w:sz="2" w:space="0" w:color="D9D9E3"/>
          <w:lang w:eastAsia="en-IN"/>
        </w:rPr>
        <w:t>CSS Styling:</w:t>
      </w:r>
    </w:p>
    <w:p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Apply CSS to style your platform for a visually appealing and user-friendly interface.</w:t>
      </w:r>
    </w:p>
    <w:p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Make sure it's responsive for various screen sizes.</w:t>
      </w:r>
    </w:p>
    <w:p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b/>
          <w:bCs/>
          <w:color w:val="374151"/>
          <w:sz w:val="24"/>
          <w:szCs w:val="24"/>
          <w:bdr w:val="single" w:sz="2" w:space="0" w:color="D9D9E3"/>
          <w:lang w:eastAsia="en-IN"/>
        </w:rPr>
        <w:t>JavaScript for Real-Time Updates:</w:t>
      </w:r>
    </w:p>
    <w:p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Use JavaScript to establish a connection with the IoT devices. You may need WebSocket or AJAX for real-time data updates.</w:t>
      </w:r>
    </w:p>
    <w:p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Create functions to handle incoming data and display it in your chosen format.</w:t>
      </w:r>
    </w:p>
    <w:p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b/>
          <w:bCs/>
          <w:color w:val="374151"/>
          <w:sz w:val="24"/>
          <w:szCs w:val="24"/>
          <w:bdr w:val="single" w:sz="2" w:space="0" w:color="D9D9E3"/>
          <w:lang w:eastAsia="en-IN"/>
        </w:rPr>
        <w:t>Data Reception and Parsing:</w:t>
      </w:r>
    </w:p>
    <w:p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Implement a server-side component (e.g., Node.js or Python) to receive data from IoT devices.</w:t>
      </w:r>
    </w:p>
    <w:p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Parse the data received and make it accessible to the frontend.</w:t>
      </w:r>
    </w:p>
    <w:p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b/>
          <w:bCs/>
          <w:color w:val="374151"/>
          <w:sz w:val="24"/>
          <w:szCs w:val="24"/>
          <w:bdr w:val="single" w:sz="2" w:space="0" w:color="D9D9E3"/>
          <w:lang w:eastAsia="en-IN"/>
        </w:rPr>
        <w:t>Display Air Quality Data:</w:t>
      </w:r>
    </w:p>
    <w:p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Update your HTML elements with the incoming air quality data. You can display it in tables, charts, or any other suitable format.</w:t>
      </w:r>
    </w:p>
    <w:p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b/>
          <w:bCs/>
          <w:color w:val="374151"/>
          <w:sz w:val="24"/>
          <w:szCs w:val="24"/>
          <w:bdr w:val="single" w:sz="2" w:space="0" w:color="D9D9E3"/>
          <w:lang w:eastAsia="en-IN"/>
        </w:rPr>
        <w:t>User Interaction:</w:t>
      </w:r>
    </w:p>
    <w:p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Add features for user interaction, like filters, search, or settings for customizing data display.</w:t>
      </w:r>
    </w:p>
    <w:p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Consider implementing user authentication if this platform is meant for multiple users.</w:t>
      </w:r>
    </w:p>
    <w:p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b/>
          <w:bCs/>
          <w:color w:val="374151"/>
          <w:sz w:val="24"/>
          <w:szCs w:val="24"/>
          <w:bdr w:val="single" w:sz="2" w:space="0" w:color="D9D9E3"/>
          <w:lang w:eastAsia="en-IN"/>
        </w:rPr>
        <w:t>Error Handling:</w:t>
      </w:r>
    </w:p>
    <w:p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Develop error handling mechanisms for data transmission issues or incorrect data formats.</w:t>
      </w:r>
    </w:p>
    <w:p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b/>
          <w:bCs/>
          <w:color w:val="374151"/>
          <w:sz w:val="24"/>
          <w:szCs w:val="24"/>
          <w:bdr w:val="single" w:sz="2" w:space="0" w:color="D9D9E3"/>
          <w:lang w:eastAsia="en-IN"/>
        </w:rPr>
        <w:t>Testing and Debugging:</w:t>
      </w:r>
    </w:p>
    <w:p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Thoroughly test the platform to ensure that it updates in real time, displays accurate data, and handles different scenarios.</w:t>
      </w:r>
    </w:p>
    <w:p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b/>
          <w:bCs/>
          <w:color w:val="374151"/>
          <w:sz w:val="24"/>
          <w:szCs w:val="24"/>
          <w:bdr w:val="single" w:sz="2" w:space="0" w:color="D9D9E3"/>
          <w:lang w:eastAsia="en-IN"/>
        </w:rPr>
        <w:t>Security:</w:t>
      </w:r>
    </w:p>
    <w:p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Implement security measures to protect data and the platform from potential vulnerabilities, like XSS or SQL injection.</w:t>
      </w:r>
    </w:p>
    <w:p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b/>
          <w:bCs/>
          <w:color w:val="374151"/>
          <w:sz w:val="24"/>
          <w:szCs w:val="24"/>
          <w:bdr w:val="single" w:sz="2" w:space="0" w:color="D9D9E3"/>
          <w:lang w:eastAsia="en-IN"/>
        </w:rPr>
        <w:t>Documentation:</w:t>
      </w:r>
    </w:p>
    <w:p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Create clear documentation for how to use and maintain the platform. Include installation instructions, APIs, and any other relevant information.</w:t>
      </w:r>
    </w:p>
    <w:p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b/>
          <w:bCs/>
          <w:color w:val="374151"/>
          <w:sz w:val="24"/>
          <w:szCs w:val="24"/>
          <w:bdr w:val="single" w:sz="2" w:space="0" w:color="D9D9E3"/>
          <w:lang w:eastAsia="en-IN"/>
        </w:rPr>
        <w:t>Deployment:</w:t>
      </w:r>
    </w:p>
    <w:p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Choose a suitable hosting platform and deploy your project so that it's accessible on the web.</w:t>
      </w:r>
    </w:p>
    <w:p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b/>
          <w:bCs/>
          <w:color w:val="374151"/>
          <w:sz w:val="24"/>
          <w:szCs w:val="24"/>
          <w:bdr w:val="single" w:sz="2" w:space="0" w:color="D9D9E3"/>
          <w:lang w:eastAsia="en-IN"/>
        </w:rPr>
        <w:t>Scalability:</w:t>
      </w:r>
    </w:p>
    <w:p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Plan for scalability, especially if you expect a large number of IoT devices and users in the future.</w:t>
      </w:r>
    </w:p>
    <w:p>
      <w:pPr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b/>
          <w:color w:val="374151"/>
          <w:sz w:val="24"/>
          <w:szCs w:val="24"/>
          <w:lang w:eastAsia="en-IN"/>
        </w:rPr>
        <w:t>Remember that this is a simplified outline, and the actual development may require more in-depth work depending on your specific requirements and the technologies you choose. It's essential to keep user experience, data accuracy, and security in mind throughout the development process</w:t>
      </w: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.</w:t>
      </w:r>
    </w:p>
    <w:p>
      <w:pPr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drawing>
          <wp:inline distT="0" distB="0" distL="0" distR="0">
            <wp:extent cx="4581525" cy="3009900"/>
            <wp:effectExtent l="0" t="0" r="0" b="0"/>
            <wp:docPr id="1" name="图片 1" descr="Smart Air Quality Monitoring | IoT based Indoor and Outdoor Air Quality 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81525" cy="30099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</w:p>
    <w:p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Arial" w:eastAsia="Times New Roman" w:cs="Arial" w:hAnsi="Arial"/>
          <w:b/>
          <w:color w:val="374151"/>
          <w:sz w:val="24"/>
          <w:szCs w:val="24"/>
          <w:lang w:eastAsia="en-IN"/>
        </w:rPr>
      </w:pPr>
      <w:r>
        <w:rPr>
          <w:rFonts w:ascii="Arial" w:eastAsia="Times New Roman" w:cs="Arial" w:hAnsi="Arial"/>
          <w:b/>
          <w:color w:val="374151"/>
          <w:sz w:val="24"/>
          <w:szCs w:val="24"/>
          <w:lang w:eastAsia="en-IN"/>
        </w:rPr>
        <w:t>NOW,LETS SEE THE HTML, CSS, and JavaScript to design a simple platform for receiving and displaying air quality data sent by IoT sensors. This is a minimal representation and can be further enhanced and customized as needed.</w:t>
      </w:r>
    </w:p>
    <w:p>
      <w:pPr>
        <w:pStyle w:val="17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b/>
          <w:bCs/>
          <w:color w:val="374151"/>
          <w:sz w:val="24"/>
          <w:szCs w:val="24"/>
          <w:bdr w:val="single" w:sz="2" w:space="0" w:color="D9D9E3"/>
          <w:lang w:eastAsia="en-IN"/>
        </w:rPr>
      </w:pPr>
      <w:r>
        <w:rPr>
          <w:rFonts w:ascii="Segoe UI" w:eastAsia="Times New Roman" w:cs="Segoe UI" w:hAnsi="Segoe UI"/>
          <w:b/>
          <w:bCs/>
          <w:color w:val="374151"/>
          <w:sz w:val="24"/>
          <w:szCs w:val="24"/>
          <w:bdr w:val="single" w:sz="2" w:space="0" w:color="D9D9E3"/>
          <w:lang w:eastAsia="en-IN"/>
        </w:rPr>
        <w:t>HTML (index.html):</w:t>
      </w:r>
    </w:p>
    <w:p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&lt;!DOCTYPE html&gt;</w:t>
      </w:r>
    </w:p>
    <w:p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&lt;html lang="en"&gt;</w:t>
      </w:r>
    </w:p>
    <w:p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&lt;head&gt;</w:t>
      </w:r>
    </w:p>
    <w:p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&lt;meta charset="UTF-8"&gt;</w:t>
      </w:r>
    </w:p>
    <w:p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&lt;meta name="viewport" content="width=device-width, initial-scale=1.0"&gt;</w:t>
      </w:r>
    </w:p>
    <w:p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&lt;link rel="stylesheet" href="styles.css"&gt;</w:t>
      </w:r>
    </w:p>
    <w:p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&lt;title&gt;Air Quality Monitoring&lt;/title&gt;</w:t>
      </w:r>
    </w:p>
    <w:p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&lt;/head&gt;</w:t>
      </w:r>
    </w:p>
    <w:p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&lt;body&gt;</w:t>
      </w:r>
    </w:p>
    <w:p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&lt;div class="header"&gt;</w:t>
      </w:r>
    </w:p>
    <w:p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    &lt;h1&gt;Air Quality Monitoring Platform&lt;/h1&gt;</w:t>
      </w:r>
    </w:p>
    <w:p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&lt;/div&gt;</w:t>
      </w:r>
    </w:p>
    <w:p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&lt;div class="data-container"&gt;</w:t>
      </w:r>
    </w:p>
    <w:p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    &lt;h2&gt;Real-time Air Quality Data&lt;/h2&gt;</w:t>
      </w:r>
    </w:p>
    <w:p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    &lt;table id="data-table"&gt;</w:t>
      </w:r>
    </w:p>
    <w:p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        &lt;tr&gt;</w:t>
      </w:r>
    </w:p>
    <w:p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            &lt;th&gt;Timestamp&lt;/th&gt;</w:t>
      </w:r>
    </w:p>
    <w:p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            &lt;th&gt;Device ID&lt;/th&gt;</w:t>
      </w:r>
    </w:p>
    <w:p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            &lt;th&gt;PM 2.5 (µg/m³)&lt;/th&gt;</w:t>
      </w:r>
    </w:p>
    <w:p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            &lt;th&gt;PM 10 (µg/m³)&lt;/th&gt;</w:t>
      </w:r>
    </w:p>
    <w:p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        &lt;/tr&gt;</w:t>
      </w:r>
    </w:p>
    <w:p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    &lt;/table&gt;</w:t>
      </w:r>
    </w:p>
    <w:p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&lt;/div&gt;</w:t>
      </w:r>
    </w:p>
    <w:p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&lt;script src="script.js"&gt;&lt;/script&gt;</w:t>
      </w:r>
    </w:p>
    <w:p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&lt;/body&gt;</w:t>
      </w:r>
    </w:p>
    <w:p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&lt;/html&gt;</w:t>
      </w:r>
    </w:p>
    <w:p>
      <w:pPr>
        <w:pStyle w:val="17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Style w:val="16"/>
          <w:rFonts w:ascii="Segoe UI" w:eastAsia="Times New Roman" w:cs="Segoe UI" w:hAnsi="Segoe UI"/>
          <w:b w:val="0"/>
          <w:bCs w:val="0"/>
          <w:color w:val="374151"/>
          <w:sz w:val="24"/>
          <w:szCs w:val="24"/>
          <w:lang w:eastAsia="en-IN"/>
        </w:rPr>
      </w:pPr>
      <w:r>
        <w:rPr>
          <w:rStyle w:val="16"/>
          <w:rFonts w:ascii="Segoe UI" w:cs="Segoe UI" w:hAnsi="Segoe UI"/>
          <w:bdr w:val="single" w:sz="2" w:space="0" w:color="D9D9E3"/>
          <w:shd w:val="clear" w:color="auto" w:fill="F7F7F8"/>
        </w:rPr>
        <w:t>CSS (styles.css):</w:t>
      </w:r>
    </w:p>
    <w:p>
      <w:pPr>
        <w:pStyle w:val="1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body {</w:t>
      </w:r>
    </w:p>
    <w:p>
      <w:pPr>
        <w:pStyle w:val="1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font-family: Arial, sans-serif;</w:t>
      </w:r>
    </w:p>
    <w:p>
      <w:pPr>
        <w:pStyle w:val="1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}</w:t>
      </w:r>
    </w:p>
    <w:p>
      <w:pPr>
        <w:pStyle w:val="1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</w:p>
    <w:p>
      <w:pPr>
        <w:pStyle w:val="1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.header {</w:t>
      </w:r>
    </w:p>
    <w:p>
      <w:pPr>
        <w:pStyle w:val="1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background-color: #007BFF;</w:t>
      </w:r>
    </w:p>
    <w:p>
      <w:pPr>
        <w:pStyle w:val="1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color: #fff;</w:t>
      </w:r>
    </w:p>
    <w:p>
      <w:pPr>
        <w:pStyle w:val="1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padding: 20px;</w:t>
      </w:r>
    </w:p>
    <w:p>
      <w:pPr>
        <w:pStyle w:val="1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text-align: center;</w:t>
      </w:r>
    </w:p>
    <w:p>
      <w:pPr>
        <w:pStyle w:val="1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}</w:t>
      </w:r>
    </w:p>
    <w:p>
      <w:pPr>
        <w:pStyle w:val="1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</w:p>
    <w:p>
      <w:pPr>
        <w:pStyle w:val="1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.data-container {</w:t>
      </w:r>
    </w:p>
    <w:p>
      <w:pPr>
        <w:pStyle w:val="1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padding: 20px;</w:t>
      </w:r>
    </w:p>
    <w:p>
      <w:pPr>
        <w:pStyle w:val="1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}</w:t>
      </w:r>
    </w:p>
    <w:p>
      <w:pPr>
        <w:pStyle w:val="1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</w:p>
    <w:p>
      <w:pPr>
        <w:pStyle w:val="1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table {</w:t>
      </w:r>
    </w:p>
    <w:p>
      <w:pPr>
        <w:pStyle w:val="1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border-collapse: collapse;</w:t>
      </w:r>
    </w:p>
    <w:p>
      <w:pPr>
        <w:pStyle w:val="1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width: 100%;</w:t>
      </w:r>
    </w:p>
    <w:p>
      <w:pPr>
        <w:pStyle w:val="1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}</w:t>
      </w:r>
    </w:p>
    <w:p>
      <w:pPr>
        <w:pStyle w:val="1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</w:p>
    <w:p>
      <w:pPr>
        <w:pStyle w:val="1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table, th, td {</w:t>
      </w:r>
    </w:p>
    <w:p>
      <w:pPr>
        <w:pStyle w:val="1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border: 1px solid #ddd;</w:t>
      </w:r>
    </w:p>
    <w:p>
      <w:pPr>
        <w:pStyle w:val="1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}</w:t>
      </w:r>
    </w:p>
    <w:p>
      <w:pPr>
        <w:pStyle w:val="1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</w:p>
    <w:p>
      <w:pPr>
        <w:pStyle w:val="1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th, td {</w:t>
      </w:r>
    </w:p>
    <w:p>
      <w:pPr>
        <w:pStyle w:val="1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padding: 10px;</w:t>
      </w:r>
    </w:p>
    <w:p>
      <w:pPr>
        <w:pStyle w:val="1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text-align: center;</w:t>
      </w:r>
    </w:p>
    <w:p>
      <w:pPr>
        <w:pStyle w:val="1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}</w:t>
      </w:r>
    </w:p>
    <w:p>
      <w:pPr>
        <w:pStyle w:val="1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</w:p>
    <w:p>
      <w:pPr>
        <w:pStyle w:val="1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th {</w:t>
      </w:r>
    </w:p>
    <w:p>
      <w:pPr>
        <w:pStyle w:val="1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background-color: #f2f2f2;</w:t>
      </w:r>
    </w:p>
    <w:p>
      <w:pPr>
        <w:pStyle w:val="1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}</w:t>
      </w:r>
    </w:p>
    <w:p>
      <w:pPr>
        <w:pStyle w:val="1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</w:p>
    <w:p>
      <w:pPr>
        <w:pStyle w:val="17"/>
        <w:numPr>
          <w:ilvl w:val="0"/>
          <w:numId w:val="2"/>
        </w:numPr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Style w:val="16"/>
          <w:rFonts w:ascii="Segoe UI" w:eastAsia="Times New Roman" w:cs="Segoe UI" w:hAnsi="Segoe UI"/>
          <w:b w:val="0"/>
          <w:bCs w:val="0"/>
          <w:color w:val="374151"/>
          <w:sz w:val="24"/>
          <w:szCs w:val="24"/>
          <w:lang w:eastAsia="en-IN"/>
        </w:rPr>
      </w:pPr>
      <w:r>
        <w:rPr>
          <w:rStyle w:val="16"/>
          <w:rFonts w:ascii="Segoe UI" w:cs="Segoe UI" w:hAnsi="Segoe UI"/>
          <w:bdr w:val="single" w:sz="2" w:space="0" w:color="D9D9E3"/>
          <w:shd w:val="clear" w:color="auto" w:fill="F7F7F8"/>
        </w:rPr>
        <w:t>JavaScript (script.js):</w:t>
      </w:r>
    </w:p>
    <w:p>
      <w:pPr>
        <w:pStyle w:val="17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// Simulated data from IoT sensors (replace this with actual data retrieval)</w:t>
      </w:r>
    </w:p>
    <w:p>
      <w:pPr>
        <w:pStyle w:val="17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const airQualityData = [</w:t>
      </w:r>
    </w:p>
    <w:p>
      <w:pPr>
        <w:pStyle w:val="17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{ timestamp: '2023-10-23 09:00', deviceId: 'Sensor1', pm25: 15, pm10: 20 },</w:t>
      </w:r>
    </w:p>
    <w:p>
      <w:pPr>
        <w:pStyle w:val="17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{ timestamp: '2023-10-23 09:15', deviceId: 'Sensor2', pm25: 18, pm10: 23 },</w:t>
      </w:r>
    </w:p>
    <w:p>
      <w:pPr>
        <w:pStyle w:val="17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// Add more data entries as needed</w:t>
      </w:r>
    </w:p>
    <w:p>
      <w:pPr>
        <w:pStyle w:val="17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];</w:t>
      </w:r>
    </w:p>
    <w:p>
      <w:pPr>
        <w:pStyle w:val="17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</w:p>
    <w:p>
      <w:pPr>
        <w:pStyle w:val="17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// Function to update the table with air quality data</w:t>
      </w:r>
    </w:p>
    <w:p>
      <w:pPr>
        <w:pStyle w:val="17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function updateTable() {</w:t>
      </w:r>
    </w:p>
    <w:p>
      <w:pPr>
        <w:pStyle w:val="17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const dataTable = document.getElementById('data-table');</w:t>
      </w:r>
    </w:p>
    <w:p>
      <w:pPr>
        <w:pStyle w:val="17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dataTable.innerHTML = "&lt;tr&gt;&lt;th&gt;Timestamp&lt;/th&gt;&lt;th&gt;Device ID&lt;/th&gt;&lt;th&gt;PM 2.5 (µg/m³)&lt;/th&gt;&lt;th&gt;PM 10 (µg/m³)&lt;/th&gt;&lt;/tr&gt;";</w:t>
      </w:r>
    </w:p>
    <w:p>
      <w:pPr>
        <w:pStyle w:val="17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</w:p>
    <w:p>
      <w:pPr>
        <w:pStyle w:val="17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airQualityData.forEach(entry =&gt; {</w:t>
      </w:r>
    </w:p>
    <w:p>
      <w:pPr>
        <w:pStyle w:val="17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    const row = dataTable.insertRow(-1);</w:t>
      </w:r>
    </w:p>
    <w:p>
      <w:pPr>
        <w:pStyle w:val="17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    const cell1 = row.insertCell(0);</w:t>
      </w:r>
    </w:p>
    <w:p>
      <w:pPr>
        <w:pStyle w:val="17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    const cell2 = row.insertCell(1);</w:t>
      </w:r>
    </w:p>
    <w:p>
      <w:pPr>
        <w:pStyle w:val="17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    const cell3 = row.insertCell(2);</w:t>
      </w:r>
    </w:p>
    <w:p>
      <w:pPr>
        <w:pStyle w:val="17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    const cell4 = row.insertCell(3);</w:t>
      </w:r>
    </w:p>
    <w:p>
      <w:pPr>
        <w:pStyle w:val="17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    cell1.innerHTML = entry.timestamp;</w:t>
      </w:r>
    </w:p>
    <w:p>
      <w:pPr>
        <w:pStyle w:val="17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    cell2.innerHTML = entry.deviceId;</w:t>
      </w:r>
    </w:p>
    <w:p>
      <w:pPr>
        <w:pStyle w:val="17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    cell3.innerHTML = entry.pm25;</w:t>
      </w:r>
    </w:p>
    <w:p>
      <w:pPr>
        <w:pStyle w:val="17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    cell4.innerHTML = entry.pm10;</w:t>
      </w:r>
    </w:p>
    <w:p>
      <w:pPr>
        <w:pStyle w:val="17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});</w:t>
      </w:r>
    </w:p>
    <w:p>
      <w:pPr>
        <w:pStyle w:val="17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}</w:t>
      </w:r>
    </w:p>
    <w:p>
      <w:pPr>
        <w:pStyle w:val="17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</w:p>
    <w:p>
      <w:pPr>
        <w:pStyle w:val="17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// Initial data update and refresh every 5 seconds (adjust as needed)</w:t>
      </w:r>
    </w:p>
    <w:p>
      <w:pPr>
        <w:pStyle w:val="17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updateTable();</w:t>
      </w:r>
    </w:p>
    <w:p>
      <w:pPr>
        <w:pStyle w:val="17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setInterval(updateTable, 5000);</w:t>
      </w:r>
    </w:p>
    <w:p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cs="Segoe UI" w:hAnsi="Segoe UI"/>
          <w:b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b/>
          <w:color w:val="374151"/>
          <w:sz w:val="24"/>
          <w:szCs w:val="24"/>
          <w:lang w:eastAsia="en-IN"/>
        </w:rPr>
        <w:t>The HTML file sets up the basic structure, including a header, a data container, and a table to display air quality data.</w:t>
      </w:r>
    </w:p>
    <w:p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cs="Segoe UI" w:hAnsi="Segoe UI"/>
          <w:b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b/>
          <w:color w:val="374151"/>
          <w:sz w:val="24"/>
          <w:szCs w:val="24"/>
          <w:lang w:eastAsia="en-IN"/>
        </w:rPr>
        <w:t>The CSS file provides some basic styling for the elements.</w:t>
      </w:r>
    </w:p>
    <w:p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cs="Segoe UI" w:hAnsi="Segoe UI"/>
          <w:b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b/>
          <w:color w:val="374151"/>
          <w:sz w:val="24"/>
          <w:szCs w:val="24"/>
          <w:lang w:eastAsia="en-IN"/>
        </w:rPr>
        <w:t>The JavaScript file simulates data from IoT sensors (you should replace this with actual data retrieval) and updates the table with the data in real-time.</w:t>
      </w:r>
    </w:p>
    <w:p>
      <w:pPr>
        <w:rPr>
          <w:rFonts w:ascii="Arial Black" w:hAnsi="Arial Black"/>
          <w:b/>
          <w:sz w:val="24"/>
          <w:szCs w:val="24"/>
          <w:lang w:val="en-US"/>
        </w:rPr>
      </w:pPr>
      <w:r>
        <w:drawing>
          <wp:anchor distT="0" distB="0" distL="114300" distR="114300" simplePos="0" relativeHeight="14" behindDoc="0" locked="0" layoutInCell="1" hidden="0" allowOverlap="1">
            <wp:simplePos x="0" y="0"/>
            <wp:positionH relativeFrom="margin">
              <wp:align>left</wp:align>
            </wp:positionH>
            <wp:positionV relativeFrom="paragraph">
              <wp:align>top</wp:align>
            </wp:positionV>
            <wp:extent cx="2686050" cy="2362200"/>
            <wp:effectExtent l="0" t="0" r="0" b="0"/>
            <wp:wrapSquare wrapText="bothSides"/>
            <wp:docPr id="4" name="图片 4" descr="Air Quality and Pollution Monitoring with Fastcomm's Smart IoT Solution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86050" cy="23622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2914650" cy="2324100"/>
            <wp:effectExtent l="0" t="0" r="0" b="0"/>
            <wp:docPr id="7" name="图片 7" descr="Smart Air Quality Monitoring - Hyperthings - Building a Connected world 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14650" cy="23241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-PROJECT SUBMITTED BY,</w:t>
      </w:r>
    </w:p>
    <w:p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NAME: M.Maheswari</w:t>
      </w:r>
    </w:p>
    <w:p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NM ID: au713921106024</w:t>
      </w:r>
      <w:bookmarkStart w:id="0" w:name="_GoBack"/>
      <w:bookmarkEnd w:id="0"/>
    </w:p>
    <w:p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MAIL ID: maheswarimaheswari707@gmail.com</w:t>
      </w:r>
    </w:p>
    <w:p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lang w:val="en-US"/>
        </w:rPr>
        <w:t>COLLEGE CODE</w:t>
      </w:r>
      <w:r>
        <w:rPr>
          <w:rFonts w:ascii="Arial Black" w:hAnsi="Arial Black"/>
          <w:sz w:val="24"/>
          <w:szCs w:val="24"/>
          <w:lang w:val="en-US"/>
        </w:rPr>
        <w:t>: 7139</w:t>
      </w: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23A933BD"/>
    <w:multiLevelType w:val="multilevel"/>
    <w:tmpl w:val="0CA2E4C0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4908FA"/>
    <w:multiLevelType w:val="hybridMultilevel"/>
    <w:tmpl w:val="2D6CFDF2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E45330"/>
    <w:multiLevelType w:val="multilevel"/>
    <w:tmpl w:val="1E7A98AA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Droid Sans" w:eastAsia="Droid Sans" w:cs="Arial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  <w:lang w:eastAsia="en-IN"/>
    </w:rPr>
  </w:style>
  <w:style w:type="character" w:styleId="16">
    <w:name w:val="Strong"/>
    <w:basedOn w:val="10"/>
    <w:rPr>
      <w:b/>
      <w:bCs/>
    </w:rPr>
  </w:style>
  <w:style w:type="paragraph" w:customStyle="1" w:styleId="17">
    <w:name w:val="List Paragraph"/>
    <w:basedOn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image" Target="media/5.jpeg"/><Relationship Id="rId4" Type="http://schemas.openxmlformats.org/officeDocument/2006/relationships/image" Target="media/8.jpeg"/><Relationship Id="rId5" Type="http://schemas.openxmlformats.org/officeDocument/2006/relationships/styles" Target="styles.xml"/><Relationship Id="rId6" Type="http://schemas.openxmlformats.org/officeDocument/2006/relationships/numbering" Target="numbering.xml"/><Relationship Id="rId7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26</TotalTime>
  <Application>Yozo_Office</Application>
  <Pages>6</Pages>
  <Words>733</Words>
  <Characters>4394</Characters>
  <Lines>155</Lines>
  <Paragraphs>121</Paragraphs>
  <CharactersWithSpaces>5310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Nithish</dc:creator>
  <cp:lastModifiedBy>vivo user</cp:lastModifiedBy>
  <cp:revision>2</cp:revision>
  <dcterms:created xsi:type="dcterms:W3CDTF">2023-10-24T17:46:00Z</dcterms:created>
  <dcterms:modified xsi:type="dcterms:W3CDTF">2023-10-25T02:21:45Z</dcterms:modified>
</cp:coreProperties>
</file>